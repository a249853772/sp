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 w:line="600" w:lineRule="atLeast"/>
        <w:ind w:left="0" w:right="0" w:firstLine="0"/>
        <w:rPr>
          <w:rFonts w:ascii="Helvetica" w:hAnsi="Helvetica" w:eastAsia="Helvetica" w:cs="Helvetica"/>
          <w:b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web聊天类数据库功能表结构如何设计?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EDD"/>
        <w:wordWrap w:val="0"/>
        <w:spacing w:before="0" w:beforeAutospacing="0" w:after="150" w:afterAutospacing="0" w:line="30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66FF"/>
          <w:spacing w:val="0"/>
          <w:sz w:val="19"/>
          <w:szCs w:val="19"/>
          <w:bdr w:val="none" w:color="auto" w:sz="0" w:space="0"/>
          <w:shd w:val="clear" w:fill="F1FEDD"/>
        </w:rPr>
        <w:t>User(--用户表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             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U_ID    Int        主键、自增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U_LoginID    Varchar（20）    (登陆账号)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U_NickName    Varchar（20）    (昵称)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U_PassWord    Varchar（20）    (密码)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U_SignaTure    Varchar（150）    (个性签名)    Null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U_Sex    Bit    (性别)    Null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U_Birthday    Datetime    (生日)    Null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U_Telephone    Varchar（30）    (电话)    Null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U_Name    Varchar（30）    (真实姓名)    Null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U_Email    Varchar（50）    (邮箱)    Null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U_Intro    Varchar（300）    (简介)    Null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U_HeadPortrait     Varchar（100）    (头像)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U_ShengXiao    Char（2）    生肖    Null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U_Age    Int    年龄    Null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U_Constellation    Char(6)    星座    Null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U_BloodType    Varchar（10）    血型    Null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U_SchoolTag    Varchar（50）    毕业学校    Null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U_Vocation    Varchar（30）    (职业)    Null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U_NationID    Int    (国家ID)    外键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U_ProvinceID    Int    （省份ID）    外键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U_CityID    Int    （城市ID）    外键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U_FriendshipPolicyID    Int    好友策略ID    外键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U_UserStateID    Int    (用户状态ID)    外键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U_FriendPolicyQuestion    Varchar(30)    好友策略问题    Null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U_FriendPolicyAnswer    Varchar（30）    好友策略答案    Null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U_FriendPolicyPassword    Varchar（30）    好友策略密码    Null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66FF"/>
          <w:spacing w:val="0"/>
          <w:sz w:val="19"/>
          <w:szCs w:val="19"/>
          <w:bdr w:val="none" w:color="auto" w:sz="0" w:space="0"/>
          <w:shd w:val="clear" w:fill="F1FEDD"/>
        </w:rPr>
        <w:t>UserState(--用户状态表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US_ID    Int    (ID)    主键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US _Name    Varchar（10）    (状态名字)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        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EDD"/>
        <w:wordWrap w:val="0"/>
        <w:spacing w:before="0" w:beforeAutospacing="0" w:after="150" w:afterAutospacing="0" w:line="30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66FF"/>
          <w:spacing w:val="0"/>
          <w:sz w:val="19"/>
          <w:szCs w:val="19"/>
          <w:bdr w:val="none" w:color="auto" w:sz="0" w:space="0"/>
          <w:shd w:val="clear" w:fill="F1FEDD"/>
        </w:rPr>
        <w:t>Friends(--好友表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F_ID    Int    主键ID    主键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F_FirendID    Int    朋友的ID    外键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F_UserID    Int    自己的ID    外键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F_Name    Varchar（30）    备注昵称    Null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F_FriendTypeID    Int    (好友类型)    外键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F_FriendGroupsID    Int    (所属分组ID)    外键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)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66FF"/>
          <w:spacing w:val="0"/>
          <w:sz w:val="19"/>
          <w:szCs w:val="19"/>
          <w:bdr w:val="none" w:color="auto" w:sz="0" w:space="0"/>
          <w:shd w:val="clear" w:fill="F1FEDD"/>
        </w:rPr>
        <w:t>User_FriendshipPolicy(--添加好友策略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U_FP_ID主键    Int    策略ID    主键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U_FriendshipPolicy    varchar    好友添加方式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66FF"/>
          <w:spacing w:val="0"/>
          <w:sz w:val="19"/>
          <w:szCs w:val="19"/>
          <w:bdr w:val="none" w:color="auto" w:sz="0" w:space="0"/>
          <w:shd w:val="clear" w:fill="F1FEDD"/>
        </w:rPr>
        <w:t>FriendGroups(--好友分组表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FG_ID    Int    (分组ID)    主键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FG_Name    Varchar    (分组名字)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FG_UserID    Int    用户ID    外键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66FF"/>
          <w:spacing w:val="0"/>
          <w:sz w:val="19"/>
          <w:szCs w:val="19"/>
          <w:bdr w:val="none" w:color="auto" w:sz="0" w:space="0"/>
          <w:shd w:val="clear" w:fill="F1FEDD"/>
        </w:rPr>
        <w:t>FriendType (--好友类型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FT_ID    Int    （类型ID）    主键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FT_Name    Varchar（20）    (类型名称)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EDD"/>
        <w:wordWrap w:val="0"/>
        <w:spacing w:before="0" w:beforeAutospacing="0" w:after="150" w:afterAutospacing="0" w:line="30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66FF"/>
          <w:spacing w:val="0"/>
          <w:sz w:val="19"/>
          <w:szCs w:val="19"/>
          <w:bdr w:val="none" w:color="auto" w:sz="0" w:space="0"/>
          <w:shd w:val="clear" w:fill="F1FEDD"/>
        </w:rPr>
        <w:t>Messages(--聊天记录表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M_ID    Int    (消息ID)    主键，自增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M_PostMessages    Text    (消息内容)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M_ status    Bit    (接收状态)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M_Time    Datetime    (发送时间)    默认值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M_MessagesTypeID    Int    (消息类型ID)    外键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M_ FromUserID     Int    (发送者ID)指向用户表    外键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M_ToUserID     Int    (接收者ID)指向用户表    外键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EDD"/>
        <w:wordWrap w:val="0"/>
        <w:spacing w:before="0" w:beforeAutospacing="0" w:after="150" w:afterAutospacing="0" w:line="30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66FF"/>
          <w:spacing w:val="0"/>
          <w:sz w:val="19"/>
          <w:szCs w:val="19"/>
          <w:bdr w:val="none" w:color="auto" w:sz="0" w:space="0"/>
          <w:shd w:val="clear" w:fill="F1FEDD"/>
        </w:rPr>
        <w:t>MessagesType（--消息类型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EDD"/>
        <w:wordWrap w:val="0"/>
        <w:spacing w:before="0" w:beforeAutospacing="0" w:after="150" w:afterAutospacing="0" w:line="30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MT_ID    Int    (类型ID)    主键</w:t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MT_Name    Varchar（20）    类型名称 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EDD"/>
        <w:wordWrap w:val="0"/>
        <w:spacing w:before="0" w:beforeAutospacing="0" w:after="150" w:afterAutospacing="0" w:line="30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）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EDD"/>
        <w:wordWrap w:val="0"/>
        <w:spacing w:before="0" w:beforeAutospacing="0" w:after="150" w:afterAutospacing="0" w:line="30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66FF"/>
          <w:spacing w:val="0"/>
          <w:sz w:val="19"/>
          <w:szCs w:val="19"/>
          <w:bdr w:val="none" w:color="auto" w:sz="0" w:space="0"/>
          <w:shd w:val="clear" w:fill="F1FEDD"/>
        </w:rPr>
        <w:t>Nation (--国家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N_ID    Int    (国家ID)    主键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N_Name    Varchar（30）    (名字)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)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66FF"/>
          <w:spacing w:val="0"/>
          <w:sz w:val="19"/>
          <w:szCs w:val="19"/>
          <w:bdr w:val="none" w:color="auto" w:sz="0" w:space="0"/>
          <w:shd w:val="clear" w:fill="F1FEDD"/>
        </w:rPr>
        <w:t>Province (--省份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P_ID    Int    （省份ID）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P_Name    Varchar（30）    (名字)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P_NationID    Int    所属国家ID    外键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EDD"/>
        <w:wordWrap w:val="0"/>
        <w:spacing w:before="0" w:beforeAutospacing="0" w:after="150" w:afterAutospacing="0" w:line="30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FF"/>
          <w:spacing w:val="0"/>
          <w:sz w:val="19"/>
          <w:szCs w:val="19"/>
          <w:bdr w:val="none" w:color="auto" w:sz="0" w:space="0"/>
          <w:shd w:val="clear" w:fill="F1FEDD"/>
        </w:rPr>
        <w:t>City (--城市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C_ID    Int    （城市ID）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C_Name    Varchar（30）    (名字)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C_ProvinceID    Int    所属省份ID    外键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EDD"/>
        <w:wordWrap w:val="0"/>
        <w:spacing w:before="0" w:beforeAutospacing="0" w:after="150" w:afterAutospacing="0" w:line="30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FF"/>
          <w:spacing w:val="0"/>
          <w:sz w:val="19"/>
          <w:szCs w:val="19"/>
          <w:bdr w:val="none" w:color="auto" w:sz="0" w:space="0"/>
          <w:shd w:val="clear" w:fill="F1FEDD"/>
        </w:rPr>
        <w:t>User_Groups(--用户群表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UG_ID    Int    群ID    主键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UG_Name    Varchar（30）    群名称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UG_CreateTime    Datetime    创建时间    默认值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UG_AdminID    Int    群主ID（指向用户表）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UG_ICon    Varchar（30）    群图标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UG_Notice    Varchar（200）    群公告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UG_Intro    Varchar（200）    群简介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EDD"/>
        <w:wordWrap w:val="0"/>
        <w:spacing w:before="0" w:beforeAutospacing="0" w:after="150" w:afterAutospacing="0" w:line="30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66FF"/>
          <w:spacing w:val="0"/>
          <w:sz w:val="19"/>
          <w:szCs w:val="19"/>
          <w:bdr w:val="none" w:color="auto" w:sz="0" w:space="0"/>
          <w:shd w:val="clear" w:fill="F1FEDD"/>
        </w:rPr>
        <w:t>User_GroupsToUser(--群用户关联表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UG_ID    Int    ID    主键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UG _UserID    Int    用户ID    外键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UG _GroupID    Int    群ID    外键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UG _CreateTime    Datetime    发送时间    Null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UG _GroupNick    Varchar(15)    群内用户昵称    Null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EDD"/>
        <w:wordWrap w:val="0"/>
        <w:spacing w:before="0" w:beforeAutospacing="0" w:after="150" w:afterAutospacing="0" w:line="300" w:lineRule="atLeast"/>
        <w:ind w:left="0" w:right="0" w:firstLine="0"/>
        <w:jc w:val="both"/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66FF"/>
          <w:spacing w:val="0"/>
          <w:sz w:val="19"/>
          <w:szCs w:val="19"/>
          <w:bdr w:val="none" w:color="auto" w:sz="0" w:space="0"/>
          <w:shd w:val="clear" w:fill="F1FEDD"/>
        </w:rPr>
        <w:t>User_GroupsMSGContent(--群消息内容表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GM _ID    Int    群消息ID    主键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GM _Content    Text    消息内容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GM _FromID    Int    发送者ID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GM _FromUName    Varchar（30）    发送者昵称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GM _CreateTime    Datetime    发送时间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        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66FF"/>
          <w:spacing w:val="0"/>
          <w:sz w:val="19"/>
          <w:szCs w:val="19"/>
          <w:bdr w:val="none" w:color="auto" w:sz="0" w:space="0"/>
          <w:shd w:val="clear" w:fill="F1FEDD"/>
        </w:rPr>
        <w:t>User_GroupsMSGToUser(--群消息关联表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GM_ID    Int    ID    主键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GM _UserID    Int    接收者ID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GM _GroupMessageID    Int    群消息ID    外键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GM _State    Bit    接收状态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GM _CreateTime    Datetime    发送时间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        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）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66FF"/>
          <w:spacing w:val="0"/>
          <w:sz w:val="19"/>
          <w:szCs w:val="19"/>
          <w:bdr w:val="none" w:color="auto" w:sz="0" w:space="0"/>
          <w:shd w:val="clear" w:fill="F1FEDD"/>
        </w:rPr>
        <w:t>User_GroupsMSGUserToUser(--群内私聊消息关联表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字段    字段类型    字段描述    备注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GM _ID    Int    ID    主键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GM _FromUserID    Int    发送者ID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GM _FromUserName    Varchar（30）    发送者昵称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GM _ToUserID    Int    接收者ID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GM _MSGContent    Varchar（300）    消息内容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GM _State    Bit    接收状态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GM _CreateTime    Datetime    发送时间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GM_ UserGroupID    Int    所属群ID    </w:t>
      </w:r>
      <w:r>
        <w:rPr>
          <w:rFonts w:hint="default" w:ascii="Helvetica" w:hAnsi="Helvetica" w:eastAsia="Helvetica" w:cs="Helvetica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1FEDD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777777"/>
          <w:spacing w:val="0"/>
          <w:sz w:val="19"/>
          <w:szCs w:val="19"/>
          <w:bdr w:val="none" w:color="auto" w:sz="0" w:space="0"/>
          <w:shd w:val="clear" w:fill="F1FEDD"/>
        </w:rPr>
        <w:t>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D7952"/>
    <w:rsid w:val="657D795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2018-06-07T09:03:00Z</dcterms:created>
  <dc:creator>LOADING...</dc:creator>
  <cp:lastModifiedBy>LOADING...</cp:lastModifiedBy>
  <dcterms:modified xsi:type="dcterms:W3CDTF">2018-06-07T09:04:00Z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